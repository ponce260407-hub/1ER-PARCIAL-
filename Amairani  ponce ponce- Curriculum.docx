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6C67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0927A0" wp14:editId="5B4206C1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81D9493" id="Grupo 8" o:spid="_x0000_s1026" alt="elementos decorativo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344AEF44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58F9BE96" w14:textId="0E949BEC" w:rsidR="00647A4B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2738B2" wp14:editId="3001DAE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69215</wp:posOffset>
                  </wp:positionV>
                  <wp:extent cx="1371600" cy="1943100"/>
                  <wp:effectExtent l="0" t="0" r="0" b="0"/>
                  <wp:wrapNone/>
                  <wp:docPr id="9" name="Imagen 9" descr="Baby husky clipart hi-res st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by husky clipart hi-res sto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058916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7B78C783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623B0A0B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4851C380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5B57A448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3F26890E" w14:textId="77777777" w:rsidR="0060656C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4AAD6F27" w14:textId="4C464735" w:rsidR="0060656C" w:rsidRPr="00483416" w:rsidRDefault="0060656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7A8E0CCC" w14:textId="03B086C4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368DE1F3" w14:textId="24F6C96D" w:rsidR="00647A4B" w:rsidRPr="00483416" w:rsidRDefault="0083719E" w:rsidP="00222466">
            <w:pPr>
              <w:pStyle w:val="Ttulo"/>
            </w:pPr>
            <w:proofErr w:type="gramStart"/>
            <w:r>
              <w:t xml:space="preserve">Amairani </w:t>
            </w:r>
            <w:r w:rsidR="00647A4B" w:rsidRPr="00483416">
              <w:rPr>
                <w:lang w:bidi="es-ES"/>
              </w:rPr>
              <w:t xml:space="preserve"> </w:t>
            </w:r>
            <w:r>
              <w:t>ponce</w:t>
            </w:r>
            <w:proofErr w:type="gramEnd"/>
            <w:r>
              <w:t xml:space="preserve"> </w:t>
            </w:r>
            <w:proofErr w:type="spellStart"/>
            <w:r>
              <w:t>ponce</w:t>
            </w:r>
            <w:proofErr w:type="spellEnd"/>
          </w:p>
          <w:p w14:paraId="7C21FA38" w14:textId="7339E1B4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Experiencia</w:t>
            </w:r>
          </w:p>
          <w:p w14:paraId="698351A5" w14:textId="6DB759F4" w:rsidR="00647A4B" w:rsidRPr="00483416" w:rsidRDefault="004044A4" w:rsidP="000F7D04">
            <w:r>
              <w:t>C</w:t>
            </w:r>
            <w:r w:rsidR="0083719E">
              <w:t xml:space="preserve">onocimiento en Contabilidad básica, contabilidad de costos, majeo de Aspel </w:t>
            </w:r>
            <w:proofErr w:type="spellStart"/>
            <w:r w:rsidR="0083719E">
              <w:t>Coi</w:t>
            </w:r>
            <w:proofErr w:type="spellEnd"/>
            <w:r w:rsidR="0083719E">
              <w:t xml:space="preserve">, Aspel </w:t>
            </w:r>
            <w:proofErr w:type="spellStart"/>
            <w:r w:rsidR="0083719E">
              <w:t>Noi</w:t>
            </w:r>
            <w:proofErr w:type="spellEnd"/>
            <w:r w:rsidR="0083719E">
              <w:t xml:space="preserve">, Excel, </w:t>
            </w:r>
            <w:r>
              <w:t xml:space="preserve">Word, auditoria básica de papeles financieros, cuotas obrero patronal, papeles de trabajo.  </w:t>
            </w:r>
          </w:p>
          <w:p w14:paraId="6DE00367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45EF65CD" w14:textId="3D1F5EE0" w:rsidR="00647A4B" w:rsidRPr="00483416" w:rsidRDefault="004044A4" w:rsidP="00F51250">
            <w:pPr>
              <w:pStyle w:val="Ttulo2"/>
            </w:pPr>
            <w:r>
              <w:t xml:space="preserve"> Instituto Politécnico Nacional </w:t>
            </w:r>
            <w:r w:rsidR="0083719E">
              <w:t>CECYT 5 “BENITO JUAREZ”</w:t>
            </w:r>
            <w:r w:rsidR="0083719E">
              <w:rPr>
                <w:lang w:bidi="es-ES"/>
              </w:rPr>
              <w:t xml:space="preserve"> </w:t>
            </w:r>
            <w:r w:rsidR="0083719E">
              <w:t>MEXICO, CDMX</w:t>
            </w:r>
          </w:p>
          <w:p w14:paraId="0C214C28" w14:textId="44F593C9" w:rsidR="00647A4B" w:rsidRPr="00483416" w:rsidRDefault="0083719E" w:rsidP="00F51250">
            <w:pPr>
              <w:pStyle w:val="Listaconvietas"/>
            </w:pPr>
            <w:r>
              <w:t>Promedio 9.4, Carrera de Contador Publico</w:t>
            </w:r>
          </w:p>
          <w:p w14:paraId="0199E89E" w14:textId="77777777" w:rsidR="004044A4" w:rsidRDefault="0083719E" w:rsidP="0083719E">
            <w:pPr>
              <w:pStyle w:val="Ttulo2"/>
              <w:spacing w:line="480" w:lineRule="auto"/>
            </w:pPr>
            <w:r>
              <w:t>ESCUELA SECUNDARIA TECNICA 83 2IGNACIO ZARAGOZA</w:t>
            </w:r>
          </w:p>
          <w:p w14:paraId="6E0829D0" w14:textId="2D8FD2E2" w:rsidR="0083719E" w:rsidRDefault="0083719E" w:rsidP="0083719E">
            <w:pPr>
              <w:pStyle w:val="Ttulo2"/>
              <w:spacing w:line="480" w:lineRule="auto"/>
            </w:pPr>
            <w:r>
              <w:t>SEGUIN”</w:t>
            </w:r>
            <w:r>
              <w:rPr>
                <w:lang w:bidi="es-ES"/>
              </w:rPr>
              <w:t xml:space="preserve"> </w:t>
            </w:r>
            <w:r>
              <w:t>MEXICO, CDMX</w:t>
            </w:r>
          </w:p>
          <w:p w14:paraId="20A899C1" w14:textId="1ED009CA" w:rsidR="0083719E" w:rsidRPr="004044A4" w:rsidRDefault="0083719E" w:rsidP="0083719E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8"/>
              </w:rPr>
            </w:pPr>
            <w:r w:rsidRPr="004044A4">
              <w:rPr>
                <w:sz w:val="22"/>
                <w:szCs w:val="28"/>
              </w:rPr>
              <w:t>Promedio de 9.8, Técnico en Industria Textil, Primer lugar en aprovechamiento académico</w:t>
            </w:r>
            <w:r w:rsidR="0060656C">
              <w:t xml:space="preserve"> </w:t>
            </w:r>
          </w:p>
          <w:p w14:paraId="4F87042A" w14:textId="35C92D4B" w:rsidR="00647A4B" w:rsidRPr="00483416" w:rsidRDefault="0060656C" w:rsidP="00C4452C">
            <w:pPr>
              <w:pStyle w:val="Ttulo1"/>
            </w:pPr>
            <w:r>
              <w:rPr>
                <w:lang w:bidi="es-ES"/>
              </w:rPr>
              <w:t>valores y aptitudes</w:t>
            </w:r>
          </w:p>
          <w:p w14:paraId="09B7986D" w14:textId="55F322ED" w:rsidR="00647A4B" w:rsidRDefault="0060656C" w:rsidP="000F7D04">
            <w:r>
              <w:t>RESPONSABILIDAD</w:t>
            </w:r>
          </w:p>
          <w:p w14:paraId="6B8FBC6E" w14:textId="518EB865" w:rsidR="0060656C" w:rsidRDefault="0060656C" w:rsidP="000F7D04">
            <w:r>
              <w:t>COMPROMISO</w:t>
            </w:r>
          </w:p>
          <w:p w14:paraId="6B44D042" w14:textId="56D932EA" w:rsidR="0060656C" w:rsidRDefault="0060656C" w:rsidP="000F7D04">
            <w:r>
              <w:t>DISCIPLINA</w:t>
            </w:r>
          </w:p>
          <w:p w14:paraId="11BC321D" w14:textId="1204A89C" w:rsidR="0060656C" w:rsidRDefault="0060656C" w:rsidP="000F7D04">
            <w:r>
              <w:t>HONESTIDAD</w:t>
            </w:r>
          </w:p>
          <w:p w14:paraId="57C5353F" w14:textId="0EBA00D2" w:rsidR="0060656C" w:rsidRDefault="0060656C" w:rsidP="000F7D04">
            <w:r>
              <w:t>SOLIDARIDAD</w:t>
            </w:r>
          </w:p>
          <w:p w14:paraId="10BE35E3" w14:textId="42424E0B" w:rsidR="0060656C" w:rsidRDefault="0060656C" w:rsidP="000F7D04">
            <w:r>
              <w:t>LIDERAZGO</w:t>
            </w:r>
          </w:p>
          <w:p w14:paraId="04B8DA8F" w14:textId="2196BD6C" w:rsidR="0060656C" w:rsidRDefault="0060656C" w:rsidP="000F7D04">
            <w:r>
              <w:t>EMPATIA</w:t>
            </w:r>
          </w:p>
          <w:p w14:paraId="30EB61E9" w14:textId="18AEF3FB" w:rsidR="0060656C" w:rsidRDefault="0060656C" w:rsidP="000F7D04">
            <w:r>
              <w:t>COMUNICACIÓN</w:t>
            </w:r>
          </w:p>
          <w:p w14:paraId="104557BF" w14:textId="3A230684" w:rsidR="0060656C" w:rsidRDefault="0060656C" w:rsidP="000F7D04">
            <w:r>
              <w:t>INICIATIVA</w:t>
            </w:r>
          </w:p>
          <w:p w14:paraId="6CBDBE8E" w14:textId="56B6A7EF" w:rsidR="0060656C" w:rsidRPr="00483416" w:rsidRDefault="0060656C" w:rsidP="000F7D04">
            <w:r>
              <w:t>TOLERANCIA</w:t>
            </w:r>
          </w:p>
          <w:p w14:paraId="59307D7C" w14:textId="2212E48D" w:rsidR="00647A4B" w:rsidRPr="00483416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483416" w14:paraId="38315F26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9C9C8CA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0D28B2FF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6D678A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5D050CC3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591C110A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E3DC383" wp14:editId="628255B9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4C69D7A" w14:textId="717F75F9" w:rsidR="00071E84" w:rsidRPr="00483416" w:rsidRDefault="004044A4" w:rsidP="00071E84">
            <w:pPr>
              <w:pStyle w:val="Informacin"/>
            </w:pPr>
            <w:r>
              <w:t xml:space="preserve">Calle </w:t>
            </w:r>
            <w:r w:rsidR="0083719E">
              <w:t xml:space="preserve">San </w:t>
            </w:r>
            <w:proofErr w:type="spellStart"/>
            <w:r w:rsidR="0083719E">
              <w:t>Ciprian</w:t>
            </w:r>
            <w:proofErr w:type="spellEnd"/>
            <w:r>
              <w:t>,</w:t>
            </w:r>
            <w:r w:rsidR="0083719E">
              <w:t xml:space="preserve"> Candelaria de los Patos MZ 1</w:t>
            </w:r>
            <w:r>
              <w:t>,</w:t>
            </w:r>
            <w:r w:rsidR="0083719E">
              <w:t xml:space="preserve"> Colonia Centro</w:t>
            </w:r>
          </w:p>
          <w:p w14:paraId="729419EC" w14:textId="73DE18D3" w:rsidR="00071E84" w:rsidRPr="00483416" w:rsidRDefault="0083719E" w:rsidP="00071E84">
            <w:pPr>
              <w:pStyle w:val="Informacin"/>
            </w:pPr>
            <w:proofErr w:type="gramStart"/>
            <w:r>
              <w:t>CDMX,MEXICO</w:t>
            </w:r>
            <w:proofErr w:type="gramEnd"/>
            <w:r>
              <w:t>,CP 15100</w:t>
            </w:r>
          </w:p>
        </w:tc>
        <w:tc>
          <w:tcPr>
            <w:tcW w:w="1062" w:type="dxa"/>
            <w:vMerge/>
          </w:tcPr>
          <w:p w14:paraId="36B37350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5B923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2ED40288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5C78B4E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7337E97A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304EBB9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255D5988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1671EB95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D1F91F1" wp14:editId="7F2EAE6D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B67743E" w14:textId="60AAF2E0" w:rsidR="00071E84" w:rsidRPr="00483416" w:rsidRDefault="0083719E" w:rsidP="00222466">
            <w:pPr>
              <w:pStyle w:val="Informacin"/>
            </w:pPr>
            <w:r>
              <w:t>56-17-20-65-36</w:t>
            </w:r>
          </w:p>
        </w:tc>
        <w:tc>
          <w:tcPr>
            <w:tcW w:w="1062" w:type="dxa"/>
            <w:vMerge/>
          </w:tcPr>
          <w:p w14:paraId="3AE34272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B78D3A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4FBA5D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9408D67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0C7D577A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F91997E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627787BA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3B93731C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CE690AC" wp14:editId="7448E0BC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2B3D4E3" w14:textId="77B2D07B" w:rsidR="00071E84" w:rsidRPr="00483416" w:rsidRDefault="0083719E" w:rsidP="00222466">
            <w:pPr>
              <w:pStyle w:val="Informacin"/>
            </w:pPr>
            <w:r>
              <w:t>ponce260407@gmail.com</w:t>
            </w:r>
          </w:p>
        </w:tc>
        <w:tc>
          <w:tcPr>
            <w:tcW w:w="1062" w:type="dxa"/>
            <w:vMerge/>
          </w:tcPr>
          <w:p w14:paraId="67FAC887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AEBC880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01D64CB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E9ED160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4DD30B71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46AD767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5A5629EB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154A7242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2AE28CBA" wp14:editId="503D7BEF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40E1D07" w14:textId="523800BF" w:rsidR="00071E84" w:rsidRPr="00483416" w:rsidRDefault="004044A4" w:rsidP="00222466">
            <w:pPr>
              <w:pStyle w:val="Informacin"/>
            </w:pPr>
            <w:proofErr w:type="spellStart"/>
            <w:r>
              <w:t>Ig</w:t>
            </w:r>
            <w:proofErr w:type="spellEnd"/>
            <w:r>
              <w:t>:</w:t>
            </w:r>
            <w:r w:rsidR="0060656C">
              <w:t xml:space="preserve"> </w:t>
            </w:r>
            <w:proofErr w:type="spellStart"/>
            <w:r w:rsidR="0083719E">
              <w:t>Am</w:t>
            </w:r>
            <w:r>
              <w:softHyphen/>
            </w:r>
            <w:r>
              <w:softHyphen/>
              <w:t>i_</w:t>
            </w:r>
            <w:r w:rsidR="0083719E">
              <w:t>ponce</w:t>
            </w:r>
            <w:proofErr w:type="spellEnd"/>
          </w:p>
        </w:tc>
        <w:tc>
          <w:tcPr>
            <w:tcW w:w="1062" w:type="dxa"/>
            <w:vMerge/>
          </w:tcPr>
          <w:p w14:paraId="0C7C783A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E1D0504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42BE435F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3692F071" w14:textId="77777777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p w14:paraId="3E1EF13F" w14:textId="0CDD2936" w:rsidR="007443A0" w:rsidRPr="00483416" w:rsidRDefault="004044A4" w:rsidP="007443A0">
            <w:pPr>
              <w:pStyle w:val="Informacin"/>
            </w:pPr>
            <w:r>
              <w:t xml:space="preserve">Mi objetivo principal acreditar en tiempo y forma la universidad, tener mi título, tener un trabajo en una firma reconocida y tener mi certificado de Contador Publico para tener un trabajo bien remunerado. </w:t>
            </w:r>
          </w:p>
        </w:tc>
        <w:tc>
          <w:tcPr>
            <w:tcW w:w="1062" w:type="dxa"/>
          </w:tcPr>
          <w:p w14:paraId="4419E1B1" w14:textId="77777777" w:rsidR="00647A4B" w:rsidRPr="00483416" w:rsidRDefault="00647A4B" w:rsidP="00222466"/>
        </w:tc>
        <w:tc>
          <w:tcPr>
            <w:tcW w:w="6137" w:type="dxa"/>
            <w:vMerge/>
          </w:tcPr>
          <w:p w14:paraId="2FF41B0B" w14:textId="77777777" w:rsidR="00647A4B" w:rsidRPr="00483416" w:rsidRDefault="00647A4B" w:rsidP="00222466"/>
        </w:tc>
      </w:tr>
    </w:tbl>
    <w:p w14:paraId="182B6D34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8797" w14:textId="77777777" w:rsidR="009F5D43" w:rsidRDefault="009F5D43" w:rsidP="00590471">
      <w:r>
        <w:separator/>
      </w:r>
    </w:p>
  </w:endnote>
  <w:endnote w:type="continuationSeparator" w:id="0">
    <w:p w14:paraId="11025B3D" w14:textId="77777777" w:rsidR="009F5D43" w:rsidRDefault="009F5D4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A4B5" w14:textId="77777777" w:rsidR="009F5D43" w:rsidRDefault="009F5D43" w:rsidP="00590471">
      <w:r>
        <w:separator/>
      </w:r>
    </w:p>
  </w:footnote>
  <w:footnote w:type="continuationSeparator" w:id="0">
    <w:p w14:paraId="023C5FCE" w14:textId="77777777" w:rsidR="009F5D43" w:rsidRDefault="009F5D43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00685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10D3"/>
    <w:multiLevelType w:val="hybridMultilevel"/>
    <w:tmpl w:val="375C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E6EB4"/>
    <w:multiLevelType w:val="hybridMultilevel"/>
    <w:tmpl w:val="69428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E"/>
    <w:rsid w:val="00060042"/>
    <w:rsid w:val="00071E84"/>
    <w:rsid w:val="000B37CD"/>
    <w:rsid w:val="000F7D04"/>
    <w:rsid w:val="00136803"/>
    <w:rsid w:val="00142F43"/>
    <w:rsid w:val="00150ABD"/>
    <w:rsid w:val="00165697"/>
    <w:rsid w:val="001F5586"/>
    <w:rsid w:val="00222466"/>
    <w:rsid w:val="002D54EA"/>
    <w:rsid w:val="002E5E62"/>
    <w:rsid w:val="003911FB"/>
    <w:rsid w:val="004044A4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0656C"/>
    <w:rsid w:val="00647A4B"/>
    <w:rsid w:val="00667952"/>
    <w:rsid w:val="00716927"/>
    <w:rsid w:val="00735D93"/>
    <w:rsid w:val="007443A0"/>
    <w:rsid w:val="007703AC"/>
    <w:rsid w:val="007F54A0"/>
    <w:rsid w:val="007F5B63"/>
    <w:rsid w:val="0083719E"/>
    <w:rsid w:val="00846CB9"/>
    <w:rsid w:val="008472E9"/>
    <w:rsid w:val="008C2CFC"/>
    <w:rsid w:val="008F6E2E"/>
    <w:rsid w:val="009C2E65"/>
    <w:rsid w:val="009F5D43"/>
    <w:rsid w:val="00A35586"/>
    <w:rsid w:val="00AD5898"/>
    <w:rsid w:val="00B11C11"/>
    <w:rsid w:val="00B6466C"/>
    <w:rsid w:val="00BD2DFF"/>
    <w:rsid w:val="00BF4D49"/>
    <w:rsid w:val="00C4452C"/>
    <w:rsid w:val="00CE1E3D"/>
    <w:rsid w:val="00D524B5"/>
    <w:rsid w:val="00D6557B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7F7E0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2025-09-08T16:08:00Z</dcterms:created>
  <dcterms:modified xsi:type="dcterms:W3CDTF">2025-09-08T16:45:00Z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