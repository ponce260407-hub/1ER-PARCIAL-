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620" w:firstRow="1" w:lastRow="0" w:firstColumn="0" w:lastColumn="0" w:noHBand="1" w:noVBand="1"/>
      </w:tblPr>
      <w:tblGrid>
        <w:gridCol w:w="559"/>
        <w:gridCol w:w="279"/>
        <w:gridCol w:w="3392"/>
        <w:gridCol w:w="6100"/>
        <w:gridCol w:w="391"/>
        <w:gridCol w:w="587"/>
      </w:tblGrid>
      <w:tr w:rsidR="00F91753" w:rsidRPr="00994FDF" w14:paraId="3EEA2460" w14:textId="77777777" w:rsidTr="005D5087">
        <w:trPr>
          <w:trHeight w:val="600"/>
        </w:trPr>
        <w:tc>
          <w:tcPr>
            <w:tcW w:w="11642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DF130A" w14:textId="77777777" w:rsidR="00F91753" w:rsidRPr="00994FDF" w:rsidRDefault="00F91753" w:rsidP="00320ECB">
            <w:pPr>
              <w:rPr>
                <w:lang w:val="es-ES"/>
              </w:rPr>
            </w:pPr>
          </w:p>
        </w:tc>
      </w:tr>
      <w:tr w:rsidR="00623323" w:rsidRPr="00994FDF" w14:paraId="448D2A24" w14:textId="77777777" w:rsidTr="005D5087">
        <w:trPr>
          <w:trHeight w:val="273"/>
        </w:trPr>
        <w:tc>
          <w:tcPr>
            <w:tcW w:w="559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824420" w14:textId="77777777" w:rsidR="00F91753" w:rsidRPr="00994FDF" w:rsidRDefault="00F91753" w:rsidP="005A3E0B">
            <w:pPr>
              <w:rPr>
                <w:lang w:val="es-ES"/>
              </w:rPr>
            </w:pPr>
          </w:p>
        </w:tc>
        <w:tc>
          <w:tcPr>
            <w:tcW w:w="27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7C63E2" w14:textId="77777777" w:rsidR="00F91753" w:rsidRPr="00994FDF" w:rsidRDefault="00F91753" w:rsidP="005A3E0B">
            <w:pPr>
              <w:rPr>
                <w:lang w:val="es-ES"/>
              </w:rPr>
            </w:pPr>
          </w:p>
        </w:tc>
        <w:tc>
          <w:tcPr>
            <w:tcW w:w="9795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1089EE" w14:textId="77777777" w:rsidR="00F91753" w:rsidRPr="00994FDF" w:rsidRDefault="00F91753" w:rsidP="001E5794">
            <w:pPr>
              <w:pStyle w:val="Sinespaciado"/>
              <w:rPr>
                <w:lang w:val="es-ES"/>
              </w:rPr>
            </w:pPr>
          </w:p>
        </w:tc>
        <w:tc>
          <w:tcPr>
            <w:tcW w:w="39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88251C" w14:textId="77777777" w:rsidR="00F91753" w:rsidRPr="00994FDF" w:rsidRDefault="00F91753" w:rsidP="005A3E0B">
            <w:pPr>
              <w:rPr>
                <w:lang w:val="es-ES"/>
              </w:rPr>
            </w:pPr>
          </w:p>
        </w:tc>
        <w:tc>
          <w:tcPr>
            <w:tcW w:w="610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047F1C" w14:textId="77777777" w:rsidR="00F91753" w:rsidRPr="00994FDF" w:rsidRDefault="00F91753" w:rsidP="005A3E0B">
            <w:pPr>
              <w:rPr>
                <w:lang w:val="es-ES"/>
              </w:rPr>
            </w:pPr>
          </w:p>
        </w:tc>
      </w:tr>
      <w:tr w:rsidR="00623323" w:rsidRPr="00434DE9" w14:paraId="788C0DA6" w14:textId="77777777" w:rsidTr="005D5087">
        <w:trPr>
          <w:trHeight w:val="1602"/>
        </w:trPr>
        <w:tc>
          <w:tcPr>
            <w:tcW w:w="55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96802A" w14:textId="77777777" w:rsidR="00F91753" w:rsidRPr="00994FDF" w:rsidRDefault="00F91753" w:rsidP="005A3E0B">
            <w:pPr>
              <w:rPr>
                <w:lang w:val="es-ES"/>
              </w:rPr>
            </w:pPr>
          </w:p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BFCA57" w14:textId="77777777" w:rsidR="00F91753" w:rsidRPr="00994FDF" w:rsidRDefault="00F91753" w:rsidP="005A3E0B">
            <w:pPr>
              <w:rPr>
                <w:lang w:val="es-ES"/>
              </w:rPr>
            </w:pPr>
          </w:p>
        </w:tc>
        <w:tc>
          <w:tcPr>
            <w:tcW w:w="9795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6C2217C" w14:textId="72D52720" w:rsidR="00261E7B" w:rsidRPr="00994FDF" w:rsidRDefault="00261E7B" w:rsidP="005A3E0B">
            <w:pPr>
              <w:pStyle w:val="Ttulo"/>
              <w:rPr>
                <w:noProof/>
                <w:lang w:val="es-ES"/>
              </w:rPr>
            </w:pPr>
            <w:r w:rsidRPr="00994FDF">
              <w:rPr>
                <w:noProof/>
                <w:lang w:val="es-ES" w:bidi="es-ES"/>
              </w:rPr>
              <mc:AlternateContent>
                <mc:Choice Requires="wps">
                  <w:drawing>
                    <wp:inline distT="0" distB="0" distL="0" distR="0" wp14:anchorId="00EB2CD5" wp14:editId="5923A5DE">
                      <wp:extent cx="585216" cy="91440"/>
                      <wp:effectExtent l="0" t="0" r="24765" b="22860"/>
                      <wp:docPr id="3" name="Forma libre: Forma libre: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5B7048" id="Forma libre: Forma libre:" o:spid="_x0000_s1026" alt="&quot;&quot;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994FDF">
              <w:rPr>
                <w:lang w:val="es-ES" w:bidi="es-ES"/>
              </w:rPr>
              <w:t xml:space="preserve"> </w:t>
            </w:r>
            <w:r w:rsidR="00EA5FD6">
              <w:rPr>
                <w:lang w:val="es-ES" w:bidi="es-ES"/>
              </w:rPr>
              <w:t xml:space="preserve">AMAIRANI PONCE </w:t>
            </w:r>
            <w:r w:rsidRPr="00994FDF">
              <w:rPr>
                <w:lang w:val="es-ES" w:bidi="es-ES"/>
              </w:rPr>
              <w:t xml:space="preserve"> </w:t>
            </w:r>
            <w:r w:rsidRPr="00994FDF">
              <w:rPr>
                <w:noProof/>
                <w:lang w:val="es-ES" w:bidi="es-ES"/>
              </w:rPr>
              <mc:AlternateContent>
                <mc:Choice Requires="wps">
                  <w:drawing>
                    <wp:inline distT="0" distB="0" distL="0" distR="0" wp14:anchorId="479F2238" wp14:editId="3EF0AB37">
                      <wp:extent cx="594245" cy="88583"/>
                      <wp:effectExtent l="0" t="0" r="15875" b="26035"/>
                      <wp:docPr id="4" name="Forma libre: Forma libre: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847421" id="Forma libre: Forma libre:" o:spid="_x0000_s1026" alt="&quot;&quot;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608B3629" w14:textId="48D05ED1" w:rsidR="00B62B99" w:rsidRPr="00994FDF" w:rsidRDefault="00EA5FD6" w:rsidP="005A3E0B">
            <w:pPr>
              <w:pStyle w:val="Subttulo"/>
              <w:rPr>
                <w:lang w:val="es-ES"/>
              </w:rPr>
            </w:pPr>
            <w:r>
              <w:rPr>
                <w:lang w:val="es-ES"/>
              </w:rPr>
              <w:t>ESPECIALISTA EN CONTADURIA PUBLICA</w:t>
            </w:r>
          </w:p>
        </w:tc>
        <w:tc>
          <w:tcPr>
            <w:tcW w:w="39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A9B1DD" w14:textId="77777777" w:rsidR="00F91753" w:rsidRPr="00994FDF" w:rsidRDefault="00F91753" w:rsidP="005A3E0B">
            <w:pPr>
              <w:rPr>
                <w:lang w:val="es-ES"/>
              </w:rPr>
            </w:pP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194580" w14:textId="77777777" w:rsidR="00F91753" w:rsidRPr="00994FDF" w:rsidRDefault="00F91753" w:rsidP="005A3E0B">
            <w:pPr>
              <w:rPr>
                <w:lang w:val="es-ES"/>
              </w:rPr>
            </w:pPr>
          </w:p>
        </w:tc>
      </w:tr>
      <w:tr w:rsidR="00623323" w:rsidRPr="00434DE9" w14:paraId="50E7C862" w14:textId="77777777" w:rsidTr="005D5087">
        <w:trPr>
          <w:trHeight w:val="252"/>
        </w:trPr>
        <w:tc>
          <w:tcPr>
            <w:tcW w:w="55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F48474" w14:textId="77777777" w:rsidR="004A4C74" w:rsidRPr="00994FDF" w:rsidRDefault="004A4C74" w:rsidP="005A3E0B">
            <w:pPr>
              <w:rPr>
                <w:lang w:val="es-ES"/>
              </w:rPr>
            </w:pPr>
          </w:p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8A2663" w14:textId="77777777" w:rsidR="004A4C74" w:rsidRPr="00994FDF" w:rsidRDefault="004A4C74" w:rsidP="005A3E0B">
            <w:pPr>
              <w:rPr>
                <w:lang w:val="es-ES"/>
              </w:rPr>
            </w:pPr>
          </w:p>
        </w:tc>
        <w:tc>
          <w:tcPr>
            <w:tcW w:w="9795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EF9269" w14:textId="77777777" w:rsidR="004A4C74" w:rsidRPr="00994FDF" w:rsidRDefault="004A4C74" w:rsidP="001E5794">
            <w:pPr>
              <w:pStyle w:val="Sinespaciado"/>
              <w:rPr>
                <w:lang w:val="es-ES"/>
              </w:rPr>
            </w:pPr>
          </w:p>
        </w:tc>
        <w:tc>
          <w:tcPr>
            <w:tcW w:w="39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D095F2" w14:textId="77777777" w:rsidR="004A4C74" w:rsidRPr="00994FDF" w:rsidRDefault="004A4C74" w:rsidP="005A3E0B">
            <w:pPr>
              <w:rPr>
                <w:lang w:val="es-ES"/>
              </w:rPr>
            </w:pP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15298D" w14:textId="77777777" w:rsidR="004A4C74" w:rsidRPr="00994FDF" w:rsidRDefault="004A4C74" w:rsidP="005A3E0B">
            <w:pPr>
              <w:rPr>
                <w:lang w:val="es-ES"/>
              </w:rPr>
            </w:pPr>
          </w:p>
        </w:tc>
      </w:tr>
      <w:tr w:rsidR="00F91753" w:rsidRPr="00434DE9" w14:paraId="695493FC" w14:textId="77777777" w:rsidTr="005D5087">
        <w:trPr>
          <w:trHeight w:val="605"/>
        </w:trPr>
        <w:tc>
          <w:tcPr>
            <w:tcW w:w="11642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FF4059" w14:textId="77777777" w:rsidR="00F91753" w:rsidRPr="00994FDF" w:rsidRDefault="00F91753" w:rsidP="005A3E0B">
            <w:pPr>
              <w:rPr>
                <w:lang w:val="es-ES"/>
              </w:rPr>
            </w:pPr>
          </w:p>
        </w:tc>
      </w:tr>
      <w:tr w:rsidR="00686284" w:rsidRPr="00434DE9" w14:paraId="256B12F5" w14:textId="77777777" w:rsidTr="005D5087">
        <w:trPr>
          <w:trHeight w:val="2160"/>
        </w:trPr>
        <w:tc>
          <w:tcPr>
            <w:tcW w:w="4264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lang w:val="es-ES"/>
              </w:rPr>
              <w:id w:val="1272060749"/>
              <w:placeholder>
                <w:docPart w:val="F634BE14023A4E7A8D50A54DA4149867"/>
              </w:placeholder>
              <w:temporary/>
              <w:showingPlcHdr/>
              <w15:appearance w15:val="hidden"/>
            </w:sdtPr>
            <w:sdtEndPr/>
            <w:sdtContent>
              <w:p w14:paraId="6CBE1BD6" w14:textId="77777777" w:rsidR="00792D43" w:rsidRPr="00994FDF" w:rsidRDefault="00FF673C" w:rsidP="00F53B71">
                <w:pPr>
                  <w:pStyle w:val="Ttulo1"/>
                  <w:outlineLvl w:val="0"/>
                  <w:rPr>
                    <w:lang w:val="es-ES"/>
                  </w:rPr>
                </w:pPr>
                <w:r w:rsidRPr="00994FDF">
                  <w:rPr>
                    <w:lang w:val="es-ES" w:bidi="es-ES"/>
                  </w:rPr>
                  <w:t>CONTACTO</w:t>
                </w:r>
              </w:p>
            </w:sdtContent>
          </w:sdt>
          <w:p w14:paraId="543ED328" w14:textId="77777777" w:rsidR="003E1692" w:rsidRPr="00994FDF" w:rsidRDefault="003E1692" w:rsidP="00F53B71">
            <w:pPr>
              <w:pStyle w:val="Sinespaciado"/>
              <w:rPr>
                <w:lang w:val="es-ES"/>
              </w:rPr>
            </w:pPr>
            <w:r w:rsidRPr="00994FDF">
              <w:rPr>
                <w:noProof/>
                <w:lang w:val="es-ES" w:bidi="es-ES"/>
              </w:rPr>
              <mc:AlternateContent>
                <mc:Choice Requires="wps">
                  <w:drawing>
                    <wp:inline distT="0" distB="0" distL="0" distR="0" wp14:anchorId="31E533E6" wp14:editId="4104CD01">
                      <wp:extent cx="521970" cy="0"/>
                      <wp:effectExtent l="0" t="0" r="0" b="0"/>
                      <wp:docPr id="13" name="Conector recto 13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D141442" id="Conector recto 13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GRIRw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9378D76" w14:textId="31E0852F" w:rsidR="00792D43" w:rsidRPr="00994FDF" w:rsidRDefault="00FB1F01" w:rsidP="00F53B71">
            <w:pPr>
              <w:pStyle w:val="Contacto"/>
              <w:framePr w:wrap="auto" w:vAnchor="margin" w:xAlign="left" w:yAlign="inline"/>
              <w:suppressOverlap w:val="0"/>
              <w:rPr>
                <w:lang w:val="es-ES"/>
              </w:rPr>
            </w:pPr>
            <w:r w:rsidRPr="00994FDF">
              <w:rPr>
                <w:noProof/>
                <w:lang w:val="es-ES" w:bidi="es-ES"/>
              </w:rPr>
              <w:drawing>
                <wp:inline distT="0" distB="0" distL="0" distR="0" wp14:anchorId="70398005" wp14:editId="68F125CB">
                  <wp:extent cx="198010" cy="187200"/>
                  <wp:effectExtent l="0" t="0" r="0" b="3810"/>
                  <wp:docPr id="8" name="Gráfico 8" descr="Icono de teléf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994FDF">
              <w:rPr>
                <w:lang w:val="es-ES" w:bidi="es-ES"/>
              </w:rPr>
              <w:t xml:space="preserve"> </w:t>
            </w:r>
            <w:r w:rsidR="00EA5FD6">
              <w:rPr>
                <w:lang w:val="es-ES"/>
              </w:rPr>
              <w:t>56-17-20-65-36</w:t>
            </w:r>
          </w:p>
          <w:p w14:paraId="333A98DF" w14:textId="00541A08" w:rsidR="00792D43" w:rsidRPr="00994FDF" w:rsidRDefault="00FB1F01" w:rsidP="00F53B71">
            <w:pPr>
              <w:pStyle w:val="Contacto"/>
              <w:framePr w:wrap="auto" w:vAnchor="margin" w:xAlign="left" w:yAlign="inline"/>
              <w:suppressOverlap w:val="0"/>
              <w:rPr>
                <w:lang w:val="es-ES"/>
              </w:rPr>
            </w:pPr>
            <w:r w:rsidRPr="00994FDF">
              <w:rPr>
                <w:noProof/>
                <w:lang w:val="es-ES" w:bidi="es-ES"/>
              </w:rPr>
              <w:drawing>
                <wp:inline distT="0" distB="0" distL="0" distR="0" wp14:anchorId="0643BED5" wp14:editId="6FFC9BF0">
                  <wp:extent cx="201295" cy="187325"/>
                  <wp:effectExtent l="0" t="0" r="8255" b="3175"/>
                  <wp:docPr id="9" name="Gráfico 9" descr="Icono de burbu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noun_Speech Bubble_178757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994FDF">
              <w:rPr>
                <w:lang w:val="es-ES" w:bidi="es-ES"/>
              </w:rPr>
              <w:t xml:space="preserve"> </w:t>
            </w:r>
            <w:r w:rsidR="00EA5FD6">
              <w:rPr>
                <w:lang w:val="es-ES"/>
              </w:rPr>
              <w:t xml:space="preserve"> </w:t>
            </w:r>
            <w:r w:rsidR="00EA5FD6">
              <w:rPr>
                <w:lang w:val="es-ES"/>
              </w:rPr>
              <w:t>www.ami_ponce.com</w:t>
            </w:r>
          </w:p>
          <w:p w14:paraId="6A0774E8" w14:textId="032F816A" w:rsidR="00792D43" w:rsidRPr="00994FDF" w:rsidRDefault="00FB1F01" w:rsidP="00F53B71">
            <w:pPr>
              <w:pStyle w:val="Contacto"/>
              <w:framePr w:wrap="auto" w:vAnchor="margin" w:xAlign="left" w:yAlign="inline"/>
              <w:suppressOverlap w:val="0"/>
              <w:rPr>
                <w:lang w:val="es-ES"/>
              </w:rPr>
            </w:pPr>
            <w:r w:rsidRPr="00994FDF">
              <w:rPr>
                <w:noProof/>
                <w:lang w:val="es-ES" w:bidi="es-ES"/>
              </w:rPr>
              <w:drawing>
                <wp:inline distT="0" distB="0" distL="0" distR="0" wp14:anchorId="48F7269F" wp14:editId="4C9172E9">
                  <wp:extent cx="190500" cy="156210"/>
                  <wp:effectExtent l="0" t="0" r="0" b="0"/>
                  <wp:docPr id="10" name="Gráfico 10" descr="Icono de correo electrón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994FDF">
              <w:rPr>
                <w:lang w:val="es-ES" w:bidi="es-ES"/>
              </w:rPr>
              <w:t xml:space="preserve"> </w:t>
            </w:r>
            <w:r w:rsidR="00EA5FD6">
              <w:rPr>
                <w:lang w:val="es-ES" w:bidi="es-ES"/>
              </w:rPr>
              <w:t>ponce260407@gmail.com</w:t>
            </w:r>
          </w:p>
          <w:p w14:paraId="3B1CD694" w14:textId="115FFDDF" w:rsidR="00686284" w:rsidRPr="00994FDF" w:rsidRDefault="00FB1F01" w:rsidP="00F53B71">
            <w:pPr>
              <w:pStyle w:val="Contacto"/>
              <w:framePr w:wrap="auto" w:vAnchor="margin" w:xAlign="left" w:yAlign="inline"/>
              <w:suppressOverlap w:val="0"/>
              <w:rPr>
                <w:lang w:val="es-ES"/>
              </w:rPr>
            </w:pPr>
            <w:r w:rsidRPr="00994FDF">
              <w:rPr>
                <w:noProof/>
                <w:lang w:val="es-ES" w:bidi="es-ES"/>
              </w:rPr>
              <w:drawing>
                <wp:inline distT="0" distB="0" distL="0" distR="0" wp14:anchorId="02F2239F" wp14:editId="1E4D4F79">
                  <wp:extent cx="190500" cy="180975"/>
                  <wp:effectExtent l="0" t="0" r="0" b="9525"/>
                  <wp:docPr id="11" name="Gráfico 11" descr="Icono de glob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noun_Globe_178810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994FDF">
              <w:rPr>
                <w:lang w:val="es-ES" w:bidi="es-ES"/>
              </w:rPr>
              <w:t xml:space="preserve"> </w:t>
            </w:r>
            <w:r w:rsidR="00EA5FD6">
              <w:rPr>
                <w:lang w:val="es-ES"/>
              </w:rPr>
              <w:t>www.ami_ponce.com</w:t>
            </w:r>
          </w:p>
        </w:tc>
        <w:tc>
          <w:tcPr>
            <w:tcW w:w="7378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auto"/>
            </w:tcBorders>
            <w:shd w:val="clear" w:color="auto" w:fill="auto"/>
          </w:tcPr>
          <w:p w14:paraId="5C60ADA0" w14:textId="2B217E66" w:rsidR="00507E4A" w:rsidRPr="00EA5FD6" w:rsidRDefault="00EA5FD6" w:rsidP="00EA5FD6">
            <w:pPr>
              <w:pStyle w:val="Contacto"/>
              <w:framePr w:wrap="auto" w:vAnchor="margin" w:xAlign="left" w:yAlign="inline"/>
              <w:numPr>
                <w:ilvl w:val="0"/>
                <w:numId w:val="4"/>
              </w:numPr>
              <w:suppressOverlap w:val="0"/>
              <w:rPr>
                <w:rFonts w:cstheme="minorHAnsi"/>
                <w:lang w:val="es-ES"/>
              </w:rPr>
            </w:pPr>
            <w:proofErr w:type="spellStart"/>
            <w:r>
              <w:rPr>
                <w:rFonts w:cstheme="minorHAnsi"/>
              </w:rPr>
              <w:t>Destinatario</w:t>
            </w:r>
            <w:proofErr w:type="spellEnd"/>
            <w:r w:rsidR="00623323">
              <w:rPr>
                <w:rFonts w:cstheme="minorHAnsi"/>
              </w:rPr>
              <w:t xml:space="preserve">: </w:t>
            </w:r>
            <w:r w:rsidRPr="00EA5FD6">
              <w:rPr>
                <w:rFonts w:cstheme="minorHAnsi"/>
              </w:rPr>
              <w:t>Ana Paula Jiménez</w:t>
            </w:r>
          </w:p>
          <w:p w14:paraId="03F1C65E" w14:textId="05989BED" w:rsidR="00507E4A" w:rsidRPr="00EA5FD6" w:rsidRDefault="00EA5FD6" w:rsidP="00EA5FD6">
            <w:pPr>
              <w:pStyle w:val="Contacto"/>
              <w:framePr w:wrap="auto" w:vAnchor="margin" w:xAlign="left" w:yAlign="inline"/>
              <w:numPr>
                <w:ilvl w:val="0"/>
                <w:numId w:val="4"/>
              </w:numPr>
              <w:suppressOverlap w:val="0"/>
              <w:rPr>
                <w:rFonts w:cstheme="minorHAnsi"/>
                <w:lang w:val="es-ES"/>
              </w:rPr>
            </w:pPr>
            <w:r>
              <w:rPr>
                <w:rFonts w:cstheme="minorHAnsi"/>
                <w:color w:val="001D35"/>
                <w:sz w:val="27"/>
                <w:szCs w:val="27"/>
                <w:shd w:val="clear" w:color="auto" w:fill="FFFFFF"/>
              </w:rPr>
              <w:t>Cargo:</w:t>
            </w:r>
            <w:r w:rsidR="00623323">
              <w:rPr>
                <w:rFonts w:cstheme="minorHAnsi"/>
                <w:color w:val="001D35"/>
                <w:sz w:val="27"/>
                <w:szCs w:val="27"/>
                <w:shd w:val="clear" w:color="auto" w:fill="FFFFFF"/>
              </w:rPr>
              <w:t xml:space="preserve"> </w:t>
            </w:r>
            <w:r w:rsidRPr="00EA5FD6">
              <w:rPr>
                <w:rFonts w:cstheme="minorHAnsi"/>
                <w:color w:val="001D35"/>
                <w:sz w:val="27"/>
                <w:szCs w:val="27"/>
                <w:shd w:val="clear" w:color="auto" w:fill="FFFFFF"/>
              </w:rPr>
              <w:t>socio director</w:t>
            </w:r>
            <w:r w:rsidRPr="00EA5FD6">
              <w:rPr>
                <w:rFonts w:cstheme="minorHAnsi"/>
                <w:lang w:val="es-ES"/>
              </w:rPr>
              <w:t xml:space="preserve"> </w:t>
            </w:r>
          </w:p>
          <w:p w14:paraId="6D53C58F" w14:textId="02DEA18F" w:rsidR="00507E4A" w:rsidRPr="00EA5FD6" w:rsidRDefault="00EA5FD6" w:rsidP="00EA5FD6">
            <w:pPr>
              <w:pStyle w:val="Contacto"/>
              <w:framePr w:wrap="auto" w:vAnchor="margin" w:xAlign="left" w:yAlign="inline"/>
              <w:numPr>
                <w:ilvl w:val="0"/>
                <w:numId w:val="4"/>
              </w:numPr>
              <w:suppressOverlap w:val="0"/>
              <w:rPr>
                <w:rFonts w:cstheme="minorHAnsi"/>
                <w:lang w:val="es-ES"/>
              </w:rPr>
            </w:pPr>
            <w:proofErr w:type="spellStart"/>
            <w:r>
              <w:rPr>
                <w:rFonts w:cstheme="minorHAnsi"/>
                <w:color w:val="001D35"/>
                <w:sz w:val="27"/>
                <w:szCs w:val="27"/>
                <w:shd w:val="clear" w:color="auto" w:fill="FFFFFF"/>
              </w:rPr>
              <w:t>Compañia</w:t>
            </w:r>
            <w:proofErr w:type="spellEnd"/>
            <w:r>
              <w:rPr>
                <w:rFonts w:cstheme="minorHAnsi"/>
                <w:color w:val="001D35"/>
                <w:sz w:val="27"/>
                <w:szCs w:val="27"/>
                <w:shd w:val="clear" w:color="auto" w:fill="FFFFFF"/>
              </w:rPr>
              <w:t xml:space="preserve">: </w:t>
            </w:r>
            <w:r w:rsidRPr="00EA5FD6">
              <w:rPr>
                <w:rFonts w:cstheme="minorHAnsi"/>
                <w:color w:val="001D35"/>
                <w:sz w:val="27"/>
                <w:szCs w:val="27"/>
                <w:shd w:val="clear" w:color="auto" w:fill="FFFFFF"/>
              </w:rPr>
              <w:t>PwC México</w:t>
            </w:r>
          </w:p>
          <w:p w14:paraId="41CEEEBE" w14:textId="401EE7EE" w:rsidR="00507E4A" w:rsidRPr="00994FDF" w:rsidRDefault="00623323" w:rsidP="00EA5FD6">
            <w:pPr>
              <w:pStyle w:val="Contacto"/>
              <w:framePr w:wrap="auto" w:vAnchor="margin" w:xAlign="left" w:yAlign="inline"/>
              <w:numPr>
                <w:ilvl w:val="0"/>
                <w:numId w:val="4"/>
              </w:numPr>
              <w:suppressOverlap w:val="0"/>
              <w:rPr>
                <w:lang w:val="es-ES"/>
              </w:rPr>
            </w:pPr>
            <w:proofErr w:type="spellStart"/>
            <w:r>
              <w:rPr>
                <w:rFonts w:cstheme="minorHAnsi"/>
                <w:color w:val="001D35"/>
                <w:sz w:val="27"/>
                <w:szCs w:val="27"/>
                <w:shd w:val="clear" w:color="auto" w:fill="FFFFFF"/>
              </w:rPr>
              <w:t>Direccion</w:t>
            </w:r>
            <w:proofErr w:type="spellEnd"/>
            <w:r>
              <w:rPr>
                <w:rFonts w:cstheme="minorHAnsi"/>
                <w:color w:val="001D35"/>
                <w:sz w:val="27"/>
                <w:szCs w:val="27"/>
                <w:shd w:val="clear" w:color="auto" w:fill="FFFFFF"/>
              </w:rPr>
              <w:t xml:space="preserve">: </w:t>
            </w:r>
            <w:r w:rsidR="00EA5FD6" w:rsidRPr="00EA5FD6">
              <w:rPr>
                <w:rFonts w:cstheme="minorHAnsi"/>
                <w:color w:val="001D35"/>
                <w:sz w:val="27"/>
                <w:szCs w:val="27"/>
                <w:shd w:val="clear" w:color="auto" w:fill="FFFFFF"/>
              </w:rPr>
              <w:t xml:space="preserve">Mariano Escobedo 573, Col. Bosque de Chapultepec I </w:t>
            </w:r>
            <w:proofErr w:type="spellStart"/>
            <w:r w:rsidR="00EA5FD6" w:rsidRPr="00EA5FD6">
              <w:rPr>
                <w:rFonts w:cstheme="minorHAnsi"/>
                <w:color w:val="001D35"/>
                <w:sz w:val="27"/>
                <w:szCs w:val="27"/>
                <w:shd w:val="clear" w:color="auto" w:fill="FFFFFF"/>
              </w:rPr>
              <w:t>sección</w:t>
            </w:r>
            <w:proofErr w:type="spellEnd"/>
            <w:r w:rsidR="00EA5FD6" w:rsidRPr="00EA5FD6">
              <w:rPr>
                <w:rFonts w:cstheme="minorHAnsi"/>
                <w:color w:val="001D35"/>
                <w:sz w:val="27"/>
                <w:szCs w:val="27"/>
                <w:shd w:val="clear" w:color="auto" w:fill="FFFFFF"/>
              </w:rPr>
              <w:t>, Miguel Hidalgo, CDMX, C.P. 11580</w:t>
            </w:r>
            <w:r w:rsidR="00EA5FD6">
              <w:rPr>
                <w:rFonts w:ascii="Arial" w:hAnsi="Arial" w:cs="Arial"/>
                <w:color w:val="001D35"/>
                <w:sz w:val="27"/>
                <w:szCs w:val="27"/>
                <w:shd w:val="clear" w:color="auto" w:fill="FFFFFF"/>
              </w:rPr>
              <w:t>.</w:t>
            </w:r>
            <w:r w:rsidR="00EA5FD6">
              <w:rPr>
                <w:lang w:val="es-ES"/>
              </w:rPr>
              <w:t xml:space="preserve"> </w:t>
            </w:r>
          </w:p>
          <w:p w14:paraId="3AA9C92A" w14:textId="61C7CE0F" w:rsidR="003E1692" w:rsidRPr="00994FDF" w:rsidRDefault="003E1692" w:rsidP="00507E4A">
            <w:pPr>
              <w:pStyle w:val="Contacto"/>
              <w:framePr w:wrap="auto" w:vAnchor="margin" w:xAlign="left" w:yAlign="inline"/>
              <w:suppressOverlap w:val="0"/>
              <w:rPr>
                <w:lang w:val="es-ES"/>
              </w:rPr>
            </w:pPr>
          </w:p>
          <w:p w14:paraId="1E971771" w14:textId="77777777" w:rsidR="00686284" w:rsidRPr="00994FDF" w:rsidRDefault="00686284" w:rsidP="00B54AD3">
            <w:pPr>
              <w:rPr>
                <w:lang w:val="es-ES"/>
              </w:rPr>
            </w:pPr>
          </w:p>
        </w:tc>
      </w:tr>
      <w:tr w:rsidR="00507E4A" w:rsidRPr="00994FDF" w14:paraId="695F6BCF" w14:textId="77777777" w:rsidTr="005D5087">
        <w:trPr>
          <w:trHeight w:val="7355"/>
        </w:trPr>
        <w:tc>
          <w:tcPr>
            <w:tcW w:w="11642" w:type="dxa"/>
            <w:gridSpan w:val="6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auto"/>
            </w:tcBorders>
            <w:shd w:val="clear" w:color="auto" w:fill="FFFFFF" w:themeFill="background1"/>
          </w:tcPr>
          <w:p w14:paraId="17C310BB" w14:textId="6D10DB66" w:rsidR="00507E4A" w:rsidRPr="00994FDF" w:rsidRDefault="00A327A6" w:rsidP="00507E4A">
            <w:pPr>
              <w:pStyle w:val="Ttulo2"/>
              <w:outlineLvl w:val="1"/>
              <w:rPr>
                <w:lang w:val="es-ES"/>
              </w:rPr>
            </w:pPr>
            <w:sdt>
              <w:sdtPr>
                <w:rPr>
                  <w:lang w:val="es-ES"/>
                </w:rPr>
                <w:id w:val="705373976"/>
                <w:placeholder>
                  <w:docPart w:val="D5055DCFF9954159815499D07488CAA5"/>
                </w:placeholder>
                <w:temporary/>
                <w:showingPlcHdr/>
                <w15:appearance w15:val="hidden"/>
              </w:sdtPr>
              <w:sdtEndPr/>
              <w:sdtContent>
                <w:r w:rsidR="005D1202" w:rsidRPr="00994FDF">
                  <w:rPr>
                    <w:lang w:val="es-ES" w:bidi="es-ES"/>
                  </w:rPr>
                  <w:t>Estimado</w:t>
                </w:r>
              </w:sdtContent>
            </w:sdt>
            <w:r w:rsidR="00AB4232" w:rsidRPr="00994FDF">
              <w:rPr>
                <w:lang w:val="es-ES" w:bidi="es-ES"/>
              </w:rPr>
              <w:t xml:space="preserve"> </w:t>
            </w:r>
            <w:r w:rsidR="00623323">
              <w:rPr>
                <w:lang w:val="es-ES"/>
              </w:rPr>
              <w:t>Ana Paula Jiménez</w:t>
            </w:r>
          </w:p>
          <w:p w14:paraId="3165939A" w14:textId="77777777" w:rsidR="00507E4A" w:rsidRPr="00994FDF" w:rsidRDefault="00507E4A" w:rsidP="00507E4A">
            <w:pPr>
              <w:rPr>
                <w:lang w:val="es-ES"/>
              </w:rPr>
            </w:pPr>
          </w:p>
          <w:p w14:paraId="20DC413B" w14:textId="4F5805F9" w:rsidR="00AB4232" w:rsidRPr="00994FDF" w:rsidRDefault="00623323" w:rsidP="00AB4232">
            <w:pPr>
              <w:rPr>
                <w:lang w:val="es-ES"/>
              </w:rPr>
            </w:pPr>
            <w:r>
              <w:rPr>
                <w:lang w:val="es-ES"/>
              </w:rPr>
              <w:t xml:space="preserve">Busco un puesto de </w:t>
            </w:r>
            <w:r>
              <w:rPr>
                <w:rFonts w:ascii="Arial" w:hAnsi="Arial" w:cs="Arial"/>
                <w:color w:val="001D35"/>
                <w:shd w:val="clear" w:color="auto" w:fill="FFFFFF"/>
              </w:rPr>
              <w:t>Project Manager</w:t>
            </w:r>
            <w:r>
              <w:rPr>
                <w:rFonts w:ascii="Arial" w:hAnsi="Arial" w:cs="Arial"/>
                <w:color w:val="001D35"/>
                <w:shd w:val="clear" w:color="auto" w:fill="FFFFFF"/>
              </w:rPr>
              <w:t xml:space="preserve"> con:</w:t>
            </w:r>
          </w:p>
          <w:p w14:paraId="3CBF3672" w14:textId="6C311D9F" w:rsidR="00AB4232" w:rsidRPr="00994FDF" w:rsidRDefault="00623323" w:rsidP="00AB4232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3 años de experiencia laboral</w:t>
            </w:r>
          </w:p>
          <w:p w14:paraId="0E988E3B" w14:textId="72C6EC6D" w:rsidR="00AB4232" w:rsidRPr="00994FDF" w:rsidRDefault="00623323" w:rsidP="00AB4232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Amplio conocimiento en la ultimas tecnologías</w:t>
            </w:r>
          </w:p>
          <w:p w14:paraId="0D95269B" w14:textId="5BE587E3" w:rsidR="00AB4232" w:rsidRPr="00994FDF" w:rsidRDefault="00623323" w:rsidP="00AB4232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 xml:space="preserve">Excelentes habilidades de expresión oral y escrita </w:t>
            </w:r>
          </w:p>
          <w:p w14:paraId="2DF6D27D" w14:textId="61D3D2A5" w:rsidR="00AB4232" w:rsidRPr="00994FDF" w:rsidRDefault="00623323" w:rsidP="00AB4232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 xml:space="preserve">Pasión por aprender y mejorar las habilidades </w:t>
            </w:r>
          </w:p>
          <w:p w14:paraId="70F5D881" w14:textId="77777777" w:rsidR="00C670A3" w:rsidRPr="00994FDF" w:rsidRDefault="00C670A3" w:rsidP="00AB4232">
            <w:pPr>
              <w:rPr>
                <w:lang w:val="es-ES"/>
              </w:rPr>
            </w:pPr>
          </w:p>
          <w:p w14:paraId="227FB790" w14:textId="77777777" w:rsidR="00AB4232" w:rsidRPr="00994FDF" w:rsidRDefault="00A327A6" w:rsidP="00AB4232">
            <w:pPr>
              <w:rPr>
                <w:lang w:val="es-ES"/>
              </w:rPr>
            </w:pPr>
            <w:sdt>
              <w:sdtPr>
                <w:rPr>
                  <w:lang w:val="es-ES"/>
                </w:rPr>
                <w:id w:val="531850320"/>
                <w:placeholder>
                  <w:docPart w:val="13E7D5CA06F943FFA2A5B3FE93229BC4"/>
                </w:placeholder>
                <w:temporary/>
                <w:showingPlcHdr/>
                <w15:appearance w15:val="hidden"/>
              </w:sdtPr>
              <w:sdtEndPr/>
              <w:sdtContent>
                <w:r w:rsidR="00AB4232" w:rsidRPr="00994FDF">
                  <w:rPr>
                    <w:lang w:val="es-ES" w:bidi="es-ES"/>
                  </w:rPr>
                  <w:t>Si es así, no necesita buscar más. Como puede ver en mi currículo, cumplo todos esos requisitos y muchos más.</w:t>
                </w:r>
              </w:sdtContent>
            </w:sdt>
          </w:p>
          <w:p w14:paraId="18B1DBF8" w14:textId="77777777" w:rsidR="00C670A3" w:rsidRPr="00994FDF" w:rsidRDefault="00C670A3" w:rsidP="00AB4232">
            <w:pPr>
              <w:rPr>
                <w:lang w:val="es-ES"/>
              </w:rPr>
            </w:pPr>
          </w:p>
          <w:p w14:paraId="5FEC249E" w14:textId="37B3772D" w:rsidR="00623323" w:rsidRPr="00994FDF" w:rsidRDefault="00623323" w:rsidP="00623323">
            <w:pPr>
              <w:rPr>
                <w:lang w:val="es-ES"/>
              </w:rPr>
            </w:pPr>
            <w:r>
              <w:rPr>
                <w:lang w:val="es-ES"/>
              </w:rPr>
              <w:t>Me gustaría hablar sobre las oportunidades de trabajar con PwC México. Para programar una entrevista, llámeme al 5617206536. El mejor momento para ponerse en contacto conmigo ese entre las 5 y 8 de la noche, pero puede dejar un mensaje de voz en cualquier momento y le devolveré la llamada.</w:t>
            </w:r>
          </w:p>
          <w:sdt>
            <w:sdtPr>
              <w:rPr>
                <w:lang w:val="es-ES"/>
              </w:rPr>
              <w:id w:val="1007951469"/>
              <w:placeholder>
                <w:docPart w:val="9E25291C40BB4F3A891BAD0E45D444AB"/>
              </w:placeholder>
              <w:temporary/>
              <w:showingPlcHdr/>
              <w15:appearance w15:val="hidden"/>
            </w:sdtPr>
            <w:sdtContent>
              <w:p w14:paraId="01459E9D" w14:textId="77777777" w:rsidR="00623323" w:rsidRPr="00994FDF" w:rsidRDefault="00623323" w:rsidP="00623323">
                <w:pPr>
                  <w:rPr>
                    <w:lang w:val="es-ES"/>
                  </w:rPr>
                </w:pPr>
                <w:r w:rsidRPr="00994FDF">
                  <w:rPr>
                    <w:lang w:val="es-ES" w:bidi="es-ES"/>
                  </w:rPr>
                  <w:t>Gracias por tomarse la molestia de revisar mi currículum. Espero hablar con usted pronto.</w:t>
                </w:r>
              </w:p>
            </w:sdtContent>
          </w:sdt>
          <w:p w14:paraId="12624B36" w14:textId="77777777" w:rsidR="00623323" w:rsidRPr="00994FDF" w:rsidRDefault="00623323" w:rsidP="00AB4232">
            <w:pPr>
              <w:rPr>
                <w:lang w:val="es-ES"/>
              </w:rPr>
            </w:pPr>
          </w:p>
          <w:p w14:paraId="68C6BC56" w14:textId="77777777" w:rsidR="00AB4232" w:rsidRPr="00994FDF" w:rsidRDefault="00A327A6" w:rsidP="00AB4232">
            <w:pPr>
              <w:rPr>
                <w:lang w:val="es-ES"/>
              </w:rPr>
            </w:pPr>
            <w:sdt>
              <w:sdtPr>
                <w:rPr>
                  <w:lang w:val="es-ES"/>
                </w:rPr>
                <w:id w:val="-1301306744"/>
                <w:placeholder>
                  <w:docPart w:val="7D73574313C7450290D2914D5D17842B"/>
                </w:placeholder>
                <w:temporary/>
                <w:showingPlcHdr/>
                <w15:appearance w15:val="hidden"/>
              </w:sdtPr>
              <w:sdtEndPr/>
              <w:sdtContent>
                <w:r w:rsidR="00AB4232" w:rsidRPr="00994FDF">
                  <w:rPr>
                    <w:lang w:val="es-ES" w:bidi="es-ES"/>
                  </w:rPr>
                  <w:t>Atentamente,</w:t>
                </w:r>
              </w:sdtContent>
            </w:sdt>
          </w:p>
          <w:p w14:paraId="2B341BF7" w14:textId="6F7E015D" w:rsidR="00AB4232" w:rsidRPr="00994FDF" w:rsidRDefault="00623323" w:rsidP="00AB4232">
            <w:pPr>
              <w:rPr>
                <w:lang w:val="es-ES"/>
              </w:rPr>
            </w:pPr>
            <w:r>
              <w:rPr>
                <w:lang w:val="es-ES"/>
              </w:rPr>
              <w:t xml:space="preserve">Ponce </w:t>
            </w:r>
            <w:proofErr w:type="spellStart"/>
            <w:r>
              <w:rPr>
                <w:lang w:val="es-ES"/>
              </w:rPr>
              <w:t>Ponce</w:t>
            </w:r>
            <w:proofErr w:type="spellEnd"/>
            <w:r>
              <w:rPr>
                <w:lang w:val="es-ES"/>
              </w:rPr>
              <w:t xml:space="preserve"> Amairani </w:t>
            </w:r>
          </w:p>
          <w:p w14:paraId="09219BB7" w14:textId="77777777" w:rsidR="00507E4A" w:rsidRPr="00994FDF" w:rsidRDefault="00A327A6" w:rsidP="00AB4232">
            <w:pPr>
              <w:rPr>
                <w:lang w:val="es-ES"/>
              </w:rPr>
            </w:pPr>
            <w:sdt>
              <w:sdtPr>
                <w:rPr>
                  <w:lang w:val="es-ES"/>
                </w:rPr>
                <w:id w:val="247390421"/>
                <w:placeholder>
                  <w:docPart w:val="BD0466868ABF40299928C30EDBEFC4D4"/>
                </w:placeholder>
                <w:temporary/>
                <w:showingPlcHdr/>
                <w15:appearance w15:val="hidden"/>
              </w:sdtPr>
              <w:sdtEndPr/>
              <w:sdtContent>
                <w:r w:rsidR="00AB4232" w:rsidRPr="00994FDF">
                  <w:rPr>
                    <w:lang w:val="es-ES" w:bidi="es-ES"/>
                  </w:rPr>
                  <w:t>Despedida</w:t>
                </w:r>
              </w:sdtContent>
            </w:sdt>
          </w:p>
        </w:tc>
      </w:tr>
    </w:tbl>
    <w:p w14:paraId="0CB7C41C" w14:textId="77777777" w:rsidR="00535F87" w:rsidRPr="00994FDF" w:rsidRDefault="00535F87" w:rsidP="007E1FA8">
      <w:pPr>
        <w:rPr>
          <w:lang w:val="es-ES"/>
        </w:rPr>
      </w:pPr>
    </w:p>
    <w:sectPr w:rsidR="00535F87" w:rsidRPr="00994FDF" w:rsidSect="005D641B"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F4C0E" w14:textId="77777777" w:rsidR="00A327A6" w:rsidRDefault="00A327A6" w:rsidP="00BA3E51">
      <w:pPr>
        <w:spacing w:line="240" w:lineRule="auto"/>
      </w:pPr>
      <w:r>
        <w:separator/>
      </w:r>
    </w:p>
  </w:endnote>
  <w:endnote w:type="continuationSeparator" w:id="0">
    <w:p w14:paraId="186AE997" w14:textId="77777777" w:rsidR="00A327A6" w:rsidRDefault="00A327A6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0E374" w14:textId="77777777" w:rsidR="00A327A6" w:rsidRDefault="00A327A6" w:rsidP="00BA3E51">
      <w:pPr>
        <w:spacing w:line="240" w:lineRule="auto"/>
      </w:pPr>
      <w:r>
        <w:separator/>
      </w:r>
    </w:p>
  </w:footnote>
  <w:footnote w:type="continuationSeparator" w:id="0">
    <w:p w14:paraId="26334890" w14:textId="77777777" w:rsidR="00A327A6" w:rsidRDefault="00A327A6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924AB"/>
    <w:multiLevelType w:val="hybridMultilevel"/>
    <w:tmpl w:val="105AA2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01308"/>
    <w:multiLevelType w:val="hybridMultilevel"/>
    <w:tmpl w:val="FDAA04AE"/>
    <w:lvl w:ilvl="0" w:tplc="672CA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E7697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0ADA8698"/>
    <w:lvl w:ilvl="0" w:tplc="FCDC23F6">
      <w:start w:val="1"/>
      <w:numFmt w:val="bullet"/>
      <w:pStyle w:val="Prrafodelista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876F83"/>
    <w:multiLevelType w:val="multilevel"/>
    <w:tmpl w:val="DB10AB74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FD6"/>
    <w:rsid w:val="00041F8A"/>
    <w:rsid w:val="00045F2E"/>
    <w:rsid w:val="00046E50"/>
    <w:rsid w:val="00055BBC"/>
    <w:rsid w:val="00073BF3"/>
    <w:rsid w:val="00081B51"/>
    <w:rsid w:val="000A6E00"/>
    <w:rsid w:val="000C7293"/>
    <w:rsid w:val="000D3891"/>
    <w:rsid w:val="000F3FE2"/>
    <w:rsid w:val="00140582"/>
    <w:rsid w:val="00144334"/>
    <w:rsid w:val="00173B36"/>
    <w:rsid w:val="00177BCB"/>
    <w:rsid w:val="001E5794"/>
    <w:rsid w:val="001F6D5E"/>
    <w:rsid w:val="00217454"/>
    <w:rsid w:val="002251C8"/>
    <w:rsid w:val="0023600D"/>
    <w:rsid w:val="00241482"/>
    <w:rsid w:val="00261E7B"/>
    <w:rsid w:val="00293BB8"/>
    <w:rsid w:val="002954B8"/>
    <w:rsid w:val="002A4A92"/>
    <w:rsid w:val="002B0852"/>
    <w:rsid w:val="002C0662"/>
    <w:rsid w:val="002D5478"/>
    <w:rsid w:val="002F7A6C"/>
    <w:rsid w:val="00320ECB"/>
    <w:rsid w:val="0034029C"/>
    <w:rsid w:val="00344FC0"/>
    <w:rsid w:val="00377A0D"/>
    <w:rsid w:val="00382737"/>
    <w:rsid w:val="003E02DA"/>
    <w:rsid w:val="003E1692"/>
    <w:rsid w:val="003E7783"/>
    <w:rsid w:val="00434DE9"/>
    <w:rsid w:val="00442A0E"/>
    <w:rsid w:val="00443C70"/>
    <w:rsid w:val="004A4C74"/>
    <w:rsid w:val="004E5226"/>
    <w:rsid w:val="004E6AB2"/>
    <w:rsid w:val="004E70E8"/>
    <w:rsid w:val="004F259E"/>
    <w:rsid w:val="00507E4A"/>
    <w:rsid w:val="00535F87"/>
    <w:rsid w:val="00564622"/>
    <w:rsid w:val="005740E9"/>
    <w:rsid w:val="005A3E0B"/>
    <w:rsid w:val="005B3227"/>
    <w:rsid w:val="005D1202"/>
    <w:rsid w:val="005D5087"/>
    <w:rsid w:val="005D641B"/>
    <w:rsid w:val="00623323"/>
    <w:rsid w:val="0068094B"/>
    <w:rsid w:val="00686284"/>
    <w:rsid w:val="006863A6"/>
    <w:rsid w:val="0073402D"/>
    <w:rsid w:val="00792D43"/>
    <w:rsid w:val="007B30FE"/>
    <w:rsid w:val="007B7A61"/>
    <w:rsid w:val="007E1FA8"/>
    <w:rsid w:val="007E6083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62E61"/>
    <w:rsid w:val="00986331"/>
    <w:rsid w:val="00994FDF"/>
    <w:rsid w:val="009A6667"/>
    <w:rsid w:val="009C7105"/>
    <w:rsid w:val="00A122BB"/>
    <w:rsid w:val="00A327A6"/>
    <w:rsid w:val="00A37F9E"/>
    <w:rsid w:val="00AB4232"/>
    <w:rsid w:val="00AB7FE5"/>
    <w:rsid w:val="00AC1E5A"/>
    <w:rsid w:val="00AD2F3A"/>
    <w:rsid w:val="00B35070"/>
    <w:rsid w:val="00B54AD3"/>
    <w:rsid w:val="00B62B99"/>
    <w:rsid w:val="00B643D0"/>
    <w:rsid w:val="00B71E93"/>
    <w:rsid w:val="00B87E22"/>
    <w:rsid w:val="00BA3E51"/>
    <w:rsid w:val="00BB3142"/>
    <w:rsid w:val="00BD6049"/>
    <w:rsid w:val="00BE68DE"/>
    <w:rsid w:val="00C155FC"/>
    <w:rsid w:val="00C316F7"/>
    <w:rsid w:val="00C532FC"/>
    <w:rsid w:val="00C670A3"/>
    <w:rsid w:val="00C75D84"/>
    <w:rsid w:val="00C857CB"/>
    <w:rsid w:val="00C907D4"/>
    <w:rsid w:val="00CA5CD9"/>
    <w:rsid w:val="00D04093"/>
    <w:rsid w:val="00D0794D"/>
    <w:rsid w:val="00D140DF"/>
    <w:rsid w:val="00D666BB"/>
    <w:rsid w:val="00D720DF"/>
    <w:rsid w:val="00D92ED4"/>
    <w:rsid w:val="00D94ABF"/>
    <w:rsid w:val="00E20245"/>
    <w:rsid w:val="00E4379F"/>
    <w:rsid w:val="00E65596"/>
    <w:rsid w:val="00E93AEC"/>
    <w:rsid w:val="00EA0042"/>
    <w:rsid w:val="00EA5FD6"/>
    <w:rsid w:val="00EB1D1B"/>
    <w:rsid w:val="00EF36A8"/>
    <w:rsid w:val="00F36875"/>
    <w:rsid w:val="00F51E3E"/>
    <w:rsid w:val="00F53B71"/>
    <w:rsid w:val="00F6594A"/>
    <w:rsid w:val="00F716E1"/>
    <w:rsid w:val="00F86D64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1FCD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es-ES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0A3"/>
    <w:rPr>
      <w:sz w:val="22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857CB"/>
  </w:style>
  <w:style w:type="paragraph" w:styleId="Piedepgina">
    <w:name w:val="footer"/>
    <w:basedOn w:val="Normal"/>
    <w:link w:val="PiedepginaC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857CB"/>
  </w:style>
  <w:style w:type="paragraph" w:styleId="Textodeglobo">
    <w:name w:val="Balloon Text"/>
    <w:basedOn w:val="Normal"/>
    <w:link w:val="TextodegloboC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BA3E51"/>
    <w:rPr>
      <w:color w:val="808080"/>
    </w:rPr>
  </w:style>
  <w:style w:type="table" w:styleId="Tablaconcuadrcula">
    <w:name w:val="Table Grid"/>
    <w:basedOn w:val="Tabla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ipervnculo">
    <w:name w:val="Hyperlink"/>
    <w:basedOn w:val="Fuentedeprrafopredeter"/>
    <w:uiPriority w:val="99"/>
    <w:semiHidden/>
    <w:rsid w:val="000F3FE2"/>
    <w:rPr>
      <w:color w:val="0563C1" w:themeColor="hyperlink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Sinespaciado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Prrafodelista">
    <w:name w:val="List Paragraph"/>
    <w:basedOn w:val="Normal"/>
    <w:uiPriority w:val="34"/>
    <w:qFormat/>
    <w:rsid w:val="00C670A3"/>
    <w:pPr>
      <w:numPr>
        <w:numId w:val="1"/>
      </w:numPr>
      <w:spacing w:before="60" w:after="60" w:line="400" w:lineRule="exact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o">
    <w:name w:val="Contacto"/>
    <w:basedOn w:val="Normal"/>
    <w:link w:val="Carcterdecontacto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Fecha">
    <w:name w:val="Date"/>
    <w:basedOn w:val="Normal"/>
    <w:next w:val="Normal"/>
    <w:link w:val="FechaC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arcterdecontacto">
    <w:name w:val="Carácter de contacto"/>
    <w:basedOn w:val="Fuentedeprrafopredeter"/>
    <w:link w:val="Contacto"/>
    <w:uiPriority w:val="12"/>
    <w:rsid w:val="00320ECB"/>
    <w:rPr>
      <w:color w:val="434343" w:themeColor="accent6"/>
      <w:sz w:val="26"/>
      <w:lang w:val="en-US"/>
    </w:rPr>
  </w:style>
  <w:style w:type="character" w:customStyle="1" w:styleId="FechaCar">
    <w:name w:val="Fecha Car"/>
    <w:basedOn w:val="Fuentedeprrafopredeter"/>
    <w:link w:val="Fecha"/>
    <w:uiPriority w:val="99"/>
    <w:rsid w:val="00320ECB"/>
    <w:rPr>
      <w:color w:val="806153" w:themeColor="accent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oratorios\AppData\Roaming\Microsoft\Templates\Carta%20de%20presentaci&#243;n%20con%20column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34BE14023A4E7A8D50A54DA4149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3916F-2A43-42BB-9BDF-4A26A9F2F5EE}"/>
      </w:docPartPr>
      <w:docPartBody>
        <w:p w:rsidR="00000000" w:rsidRDefault="008F284B">
          <w:pPr>
            <w:pStyle w:val="F634BE14023A4E7A8D50A54DA4149867"/>
          </w:pPr>
          <w:r w:rsidRPr="00994FDF">
            <w:rPr>
              <w:lang w:val="es-ES" w:bidi="es-ES"/>
            </w:rPr>
            <w:t>CONTACTO</w:t>
          </w:r>
        </w:p>
      </w:docPartBody>
    </w:docPart>
    <w:docPart>
      <w:docPartPr>
        <w:name w:val="D5055DCFF9954159815499D07488C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D2751-3E8D-43B9-B095-1DB71C4C7C1C}"/>
      </w:docPartPr>
      <w:docPartBody>
        <w:p w:rsidR="00000000" w:rsidRDefault="008F284B">
          <w:pPr>
            <w:pStyle w:val="D5055DCFF9954159815499D07488CAA5"/>
          </w:pPr>
          <w:r w:rsidRPr="00994FDF">
            <w:rPr>
              <w:lang w:val="es-ES" w:bidi="es-ES"/>
            </w:rPr>
            <w:t>Estimado</w:t>
          </w:r>
        </w:p>
      </w:docPartBody>
    </w:docPart>
    <w:docPart>
      <w:docPartPr>
        <w:name w:val="13E7D5CA06F943FFA2A5B3FE93229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BB0A1-8716-4B41-86D3-83362A4B4DEB}"/>
      </w:docPartPr>
      <w:docPartBody>
        <w:p w:rsidR="00000000" w:rsidRDefault="008F284B">
          <w:pPr>
            <w:pStyle w:val="13E7D5CA06F943FFA2A5B3FE93229BC4"/>
          </w:pPr>
          <w:r w:rsidRPr="00994FDF">
            <w:rPr>
              <w:lang w:val="es-ES" w:bidi="es-ES"/>
            </w:rPr>
            <w:t>Si es así, no necesita buscar más. Como puede ver en mi currículo, cumplo todos esos requisitos y muchos más.</w:t>
          </w:r>
        </w:p>
      </w:docPartBody>
    </w:docPart>
    <w:docPart>
      <w:docPartPr>
        <w:name w:val="7D73574313C7450290D2914D5D178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C9F12-6573-4127-A96D-BDBFFB1BD77B}"/>
      </w:docPartPr>
      <w:docPartBody>
        <w:p w:rsidR="00000000" w:rsidRDefault="008F284B">
          <w:pPr>
            <w:pStyle w:val="7D73574313C7450290D2914D5D17842B"/>
          </w:pPr>
          <w:r w:rsidRPr="00994FDF">
            <w:rPr>
              <w:lang w:val="es-ES" w:bidi="es-ES"/>
            </w:rPr>
            <w:t>Atentamente,</w:t>
          </w:r>
        </w:p>
      </w:docPartBody>
    </w:docPart>
    <w:docPart>
      <w:docPartPr>
        <w:name w:val="BD0466868ABF40299928C30EDBEFC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27024-C407-461F-A998-0084E04BC35E}"/>
      </w:docPartPr>
      <w:docPartBody>
        <w:p w:rsidR="00000000" w:rsidRDefault="008F284B">
          <w:pPr>
            <w:pStyle w:val="BD0466868ABF40299928C30EDBEFC4D4"/>
          </w:pPr>
          <w:r w:rsidRPr="00994FDF">
            <w:rPr>
              <w:lang w:val="es-ES" w:bidi="es-ES"/>
            </w:rPr>
            <w:t>Despedida</w:t>
          </w:r>
        </w:p>
      </w:docPartBody>
    </w:docPart>
    <w:docPart>
      <w:docPartPr>
        <w:name w:val="9E25291C40BB4F3A891BAD0E45D44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9E2E8-5312-4C63-88C9-0DBABE0E053F}"/>
      </w:docPartPr>
      <w:docPartBody>
        <w:p w:rsidR="00000000" w:rsidRDefault="0010321D" w:rsidP="0010321D">
          <w:pPr>
            <w:pStyle w:val="9E25291C40BB4F3A891BAD0E45D444AB"/>
          </w:pPr>
          <w:r w:rsidRPr="00994FDF">
            <w:rPr>
              <w:lang w:val="es-ES" w:bidi="es-ES"/>
            </w:rPr>
            <w:t>Gracias por tomarse la molestia de revisar mi currículum. Espero hablar con usted pronto.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1D"/>
    <w:rsid w:val="0010321D"/>
    <w:rsid w:val="008F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85BBCC542B4482F91ECA7D183A7F9AE">
    <w:name w:val="885BBCC542B4482F91ECA7D183A7F9AE"/>
  </w:style>
  <w:style w:type="paragraph" w:customStyle="1" w:styleId="5678EC5ED8A74C119CB707979D33C4B7">
    <w:name w:val="5678EC5ED8A74C119CB707979D33C4B7"/>
  </w:style>
  <w:style w:type="paragraph" w:customStyle="1" w:styleId="F634BE14023A4E7A8D50A54DA4149867">
    <w:name w:val="F634BE14023A4E7A8D50A54DA4149867"/>
  </w:style>
  <w:style w:type="paragraph" w:customStyle="1" w:styleId="7DE0B82AD29E4E89A2934B11772837B2">
    <w:name w:val="7DE0B82AD29E4E89A2934B11772837B2"/>
  </w:style>
  <w:style w:type="paragraph" w:customStyle="1" w:styleId="2C3B4E2F03E34015BE5A593862A22825">
    <w:name w:val="2C3B4E2F03E34015BE5A593862A22825"/>
  </w:style>
  <w:style w:type="paragraph" w:customStyle="1" w:styleId="7B37A8A0486A4C478EDDE04DB2495AE6">
    <w:name w:val="7B37A8A0486A4C478EDDE04DB2495AE6"/>
  </w:style>
  <w:style w:type="paragraph" w:customStyle="1" w:styleId="A919DFD45B97490FA200C0483C7230AD">
    <w:name w:val="A919DFD45B97490FA200C0483C7230AD"/>
  </w:style>
  <w:style w:type="paragraph" w:customStyle="1" w:styleId="8C85C8760BE3493EB6E0208F7AFAB777">
    <w:name w:val="8C85C8760BE3493EB6E0208F7AFAB777"/>
  </w:style>
  <w:style w:type="paragraph" w:customStyle="1" w:styleId="FAB420565979412B8FBF8DE52E56356C">
    <w:name w:val="FAB420565979412B8FBF8DE52E56356C"/>
  </w:style>
  <w:style w:type="paragraph" w:customStyle="1" w:styleId="3B32A8408C80457AA18BAB45D181BF0D">
    <w:name w:val="3B32A8408C80457AA18BAB45D181BF0D"/>
  </w:style>
  <w:style w:type="paragraph" w:customStyle="1" w:styleId="45DF99E2E31D430482220E16246AE092">
    <w:name w:val="45DF99E2E31D430482220E16246AE092"/>
  </w:style>
  <w:style w:type="paragraph" w:customStyle="1" w:styleId="1ABD1B92F9174B548AFE734B6242688B">
    <w:name w:val="1ABD1B92F9174B548AFE734B6242688B"/>
  </w:style>
  <w:style w:type="paragraph" w:customStyle="1" w:styleId="D5055DCFF9954159815499D07488CAA5">
    <w:name w:val="D5055DCFF9954159815499D07488CAA5"/>
  </w:style>
  <w:style w:type="paragraph" w:customStyle="1" w:styleId="8074FA7C441E4A84AECD2835F70AE5CD">
    <w:name w:val="8074FA7C441E4A84AECD2835F70AE5CD"/>
  </w:style>
  <w:style w:type="paragraph" w:customStyle="1" w:styleId="A3F2D3C7B6424EC8B92522F814D7116C">
    <w:name w:val="A3F2D3C7B6424EC8B92522F814D7116C"/>
  </w:style>
  <w:style w:type="paragraph" w:customStyle="1" w:styleId="5D1AE16002E7431DBE0A620117B18724">
    <w:name w:val="5D1AE16002E7431DBE0A620117B18724"/>
  </w:style>
  <w:style w:type="paragraph" w:customStyle="1" w:styleId="2F7B1732CEC44951950AFFBA4B62453B">
    <w:name w:val="2F7B1732CEC44951950AFFBA4B62453B"/>
  </w:style>
  <w:style w:type="paragraph" w:customStyle="1" w:styleId="054A1E885BBC4060AC9FCB419651D7CF">
    <w:name w:val="054A1E885BBC4060AC9FCB419651D7CF"/>
  </w:style>
  <w:style w:type="paragraph" w:customStyle="1" w:styleId="B6F98753AAC0433DA30326B041C57F72">
    <w:name w:val="B6F98753AAC0433DA30326B041C57F72"/>
  </w:style>
  <w:style w:type="paragraph" w:customStyle="1" w:styleId="13E7D5CA06F943FFA2A5B3FE93229BC4">
    <w:name w:val="13E7D5CA06F943FFA2A5B3FE93229BC4"/>
  </w:style>
  <w:style w:type="paragraph" w:customStyle="1" w:styleId="BA84D55D5AF944BB958194F6DC1789A2">
    <w:name w:val="BA84D55D5AF944BB958194F6DC1789A2"/>
  </w:style>
  <w:style w:type="paragraph" w:customStyle="1" w:styleId="8039B8797DB54081A04B87951CBE3805">
    <w:name w:val="8039B8797DB54081A04B87951CBE3805"/>
  </w:style>
  <w:style w:type="paragraph" w:customStyle="1" w:styleId="7D73574313C7450290D2914D5D17842B">
    <w:name w:val="7D73574313C7450290D2914D5D17842B"/>
  </w:style>
  <w:style w:type="paragraph" w:customStyle="1" w:styleId="1B62C0062A6E4AB4ABB81C2FF7431E00">
    <w:name w:val="1B62C0062A6E4AB4ABB81C2FF7431E00"/>
  </w:style>
  <w:style w:type="paragraph" w:customStyle="1" w:styleId="BD0466868ABF40299928C30EDBEFC4D4">
    <w:name w:val="BD0466868ABF40299928C30EDBEFC4D4"/>
  </w:style>
  <w:style w:type="paragraph" w:customStyle="1" w:styleId="281B902F743645EEAA989C9B0D6CDE26">
    <w:name w:val="281B902F743645EEAA989C9B0D6CDE26"/>
    <w:rsid w:val="0010321D"/>
  </w:style>
  <w:style w:type="paragraph" w:customStyle="1" w:styleId="9E25291C40BB4F3A891BAD0E45D444AB">
    <w:name w:val="9E25291C40BB4F3A891BAD0E45D444AB"/>
    <w:rsid w:val="001032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7F8D7E-B1B8-4EF7-9FD9-1D9BBA2138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140A62-6F96-4BA0-8802-2E2F7C0130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BC88B7-C502-46FD-9B2D-62061649CD3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59D30C0-E214-427F-990B-D6598D8CC3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con columnas</Template>
  <TotalTime>0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2025-09-09T16:05:00Z</dcterms:created>
  <dcterms:modified xsi:type="dcterms:W3CDTF">2025-09-09T16:24:00Z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